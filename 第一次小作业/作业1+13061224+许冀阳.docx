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软件项目管理就是为了使软件项目能够按照预定的成本、进度、质量顺利完成，而对人员、产品、过程和项目进行分析和管理的活动。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项目管理中的基本要素和必要特征：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项目管理的基本要素:人员，产品，过程和项目。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项目管理的必要特征有：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一次性</w:t>
      </w:r>
      <w:r>
        <w:rPr>
          <w:rFonts w:hint="default"/>
          <w:lang w:val="en-US"/>
        </w:rPr>
        <w:t xml:space="preserve">:一次性是项目与其他重复性运行或操作工作最大的区别。项目有明确的起点和终点，没有可以完全照搬的先例，也不会有完全相同的复制。项目的其他属性也是从这一主要的特征衍生出来的。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不确定性：软件项目是抽象的，因此软件项目的管理具有不确定性；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独特性</w:t>
      </w:r>
      <w:r>
        <w:rPr>
          <w:rFonts w:hint="default"/>
          <w:lang w:val="en-US"/>
        </w:rPr>
        <w:t>:每个项目都是独特的。或者其提供的产品或服务有自身的特点；或者其提供的产品或服务与其他项目类似，然而其时间和地点，内部和外部的环境，自然和社会条件有别于其他项目，因此项目的过程总是独一无二的。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阶段性</w:t>
      </w:r>
      <w:r>
        <w:rPr>
          <w:rFonts w:hint="default"/>
          <w:lang w:val="en-US"/>
        </w:rPr>
        <w:t>:项目的阶段性决定了项目的历时有限，具有明确的起点和终点，当实现了目标或被迫终止时项目结束，因此软件的项目管理具有一定的阶段性。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eastAsia"/>
          <w:lang w:val="en-US"/>
        </w:rPr>
      </w:pPr>
    </w:p>
    <w:p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" o:spid="_x0000_s1026" type="#_x0000_t75" style="height:269.3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 w:val="en-US"/>
        </w:rPr>
      </w:pPr>
      <w:r>
        <w:rPr>
          <w:lang w:val="en-US"/>
        </w:rPr>
        <w:t>3.</w:t>
      </w:r>
      <w:r>
        <w:rPr>
          <w:rFonts w:hint="eastAsia"/>
          <w:lang w:val="en-US"/>
        </w:rPr>
        <w:t>在所有的软件项目中，最关键的因素是人员。</w:t>
      </w:r>
      <w:bookmarkStart w:id="0" w:name="_GoBack"/>
      <w:bookmarkEnd w:id="0"/>
      <w:r>
        <w:rPr>
          <w:rFonts w:hint="eastAsia"/>
          <w:lang w:val="en-US"/>
        </w:rPr>
        <w:t>将人员组织成有效率的团队，按照多种不同的团队结构来组织软件工程师，激励他们完成高质量的软件工作，并协调他们实现有效的沟通。产品需求必须在客户和开发者之间进行交流，划分（分解）成各个组成部分，并分配给软件团队。过程必须适合于人员和产品。</w:t>
      </w:r>
    </w:p>
    <w:p>
      <w:pPr>
        <w:rPr>
          <w:rFonts w:hint="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633174">
    <w:nsid w:val="56586356"/>
    <w:multiLevelType w:val="singleLevel"/>
    <w:tmpl w:val="5658635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633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6A8792C"/>
    <w:rsid w:val="06A8792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2015-11-27T13:13:00Z</dcterms:created>
  <dc:creator>xujiyang</dc:creator>
  <cp:lastModifiedBy>xujiyang</cp:lastModifiedBy>
  <dcterms:modified xsi:type="dcterms:W3CDTF">2015-11-27T14:04:50Z</dcterms:modified>
  <dc:title>软件项目管理就是为了使软件项目能够按照预定的成本、进度、质量顺利完成，而对人员、产品、过程和项目进行分析和管理的活动。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